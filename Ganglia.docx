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B35" w:rsidRDefault="00C9528C">
      <w:r>
        <w:t>Ganglia</w:t>
      </w:r>
    </w:p>
    <w:p w:rsidR="00C9528C" w:rsidRDefault="00C9528C">
      <w:r>
        <w:t>Distributed monitoring service</w:t>
      </w:r>
    </w:p>
    <w:p w:rsidR="00C9528C" w:rsidRDefault="00C9528C">
      <w:bookmarkStart w:id="0" w:name="_GoBack"/>
      <w:r>
        <w:rPr>
          <w:noProof/>
          <w:lang w:eastAsia="en-GB"/>
        </w:rPr>
        <w:drawing>
          <wp:inline distT="0" distB="0" distL="0" distR="0" wp14:anchorId="3072C193" wp14:editId="6645879E">
            <wp:extent cx="5731510" cy="3382571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952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28C"/>
    <w:rsid w:val="00703F80"/>
    <w:rsid w:val="00C9528C"/>
    <w:rsid w:val="00D70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52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2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52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2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97AF5561</Template>
  <TotalTime>14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DWP</Company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Pant Mayur TECHNOLOGY A&amp;I HUB</dc:creator>
  <cp:lastModifiedBy>Pant Mayur TECHNOLOGY A&amp;I HUB</cp:lastModifiedBy>
  <cp:revision>1</cp:revision>
  <dcterms:created xsi:type="dcterms:W3CDTF">2017-12-15T07:53:00Z</dcterms:created>
  <dcterms:modified xsi:type="dcterms:W3CDTF">2017-12-15T08:07:00Z</dcterms:modified>
</cp:coreProperties>
</file>